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Y="6631"/>
        <w:tblOverlap w:val="never"/>
        <w:tblW w:w="5000" w:type="pct"/>
        <w:tblCellMar>
          <w:top w:w="115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75"/>
        <w:gridCol w:w="4281"/>
        <w:gridCol w:w="1649"/>
        <w:gridCol w:w="2555"/>
      </w:tblGrid>
      <w:tr w:rsidR="001A147C" w:rsidTr="005D0F69">
        <w:tc>
          <w:tcPr>
            <w:tcW w:w="903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  <w:tc>
          <w:tcPr>
            <w:tcW w:w="4281" w:type="dxa"/>
            <w:vAlign w:val="center"/>
          </w:tcPr>
          <w:p w:rsidR="0099063B" w:rsidRDefault="001266E2" w:rsidP="00125FC5">
            <w:pPr>
              <w:pStyle w:val="NoSpacing"/>
            </w:pPr>
            <w:sdt>
              <w:sdtPr>
                <w:rPr>
                  <w:color w:val="424456" w:themeColor="text2"/>
                  <w:sz w:val="24"/>
                  <w:szCs w:val="22"/>
                </w:rPr>
                <w:alias w:val="Date"/>
                <w:id w:val="281571602"/>
                <w:placeholder>
                  <w:docPart w:val="989F111183794298ABCC5A4C1C38869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2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25FC5">
                  <w:rPr>
                    <w:color w:val="424456" w:themeColor="text2"/>
                    <w:sz w:val="24"/>
                    <w:szCs w:val="22"/>
                  </w:rPr>
                  <w:t>2</w:t>
                </w:r>
                <w:r w:rsidR="0099063B" w:rsidRPr="00C83452">
                  <w:rPr>
                    <w:color w:val="424456" w:themeColor="text2"/>
                    <w:sz w:val="24"/>
                    <w:szCs w:val="22"/>
                  </w:rPr>
                  <w:t>/</w:t>
                </w:r>
                <w:r w:rsidR="00125FC5">
                  <w:rPr>
                    <w:color w:val="424456" w:themeColor="text2"/>
                    <w:sz w:val="24"/>
                    <w:szCs w:val="22"/>
                  </w:rPr>
                  <w:t>3</w:t>
                </w:r>
                <w:r w:rsidR="0099063B" w:rsidRPr="00C83452">
                  <w:rPr>
                    <w:color w:val="424456" w:themeColor="text2"/>
                    <w:sz w:val="24"/>
                    <w:szCs w:val="22"/>
                  </w:rPr>
                  <w:t>/2016</w:t>
                </w:r>
              </w:sdtContent>
            </w:sdt>
          </w:p>
        </w:tc>
        <w:tc>
          <w:tcPr>
            <w:tcW w:w="4406" w:type="dxa"/>
            <w:gridSpan w:val="2"/>
            <w:vAlign w:val="center"/>
          </w:tcPr>
          <w:p w:rsidR="0099063B" w:rsidRDefault="0099063B" w:rsidP="0099063B">
            <w:pPr>
              <w:pStyle w:val="NoSpacing"/>
            </w:pPr>
          </w:p>
        </w:tc>
      </w:tr>
      <w:tr w:rsidR="0099063B" w:rsidTr="005D0F69">
        <w:tc>
          <w:tcPr>
            <w:tcW w:w="5184" w:type="dxa"/>
            <w:gridSpan w:val="2"/>
            <w:vAlign w:val="center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3"/>
              <w:gridCol w:w="3623"/>
            </w:tblGrid>
            <w:tr w:rsidR="0099063B" w:rsidTr="00D7662D">
              <w:trPr>
                <w:trHeight w:hRule="exact" w:val="86"/>
              </w:trPr>
              <w:tc>
                <w:tcPr>
                  <w:tcW w:w="990" w:type="dxa"/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6" w:space="0" w:color="438086" w:themeColor="accent2"/>
                    <w:bottom w:val="single" w:sz="24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</w:tr>
            <w:tr w:rsidR="0099063B" w:rsidTr="00D7662D">
              <w:trPr>
                <w:trHeight w:hRule="exact" w:val="86"/>
              </w:trPr>
              <w:tc>
                <w:tcPr>
                  <w:tcW w:w="990" w:type="dxa"/>
                  <w:tcBorders>
                    <w:bottom w:val="single" w:sz="2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24" w:space="0" w:color="438086" w:themeColor="accent2"/>
                    <w:bottom w:val="single" w:sz="2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</w:tr>
            <w:tr w:rsidR="0099063B" w:rsidTr="00D7662D">
              <w:trPr>
                <w:trHeight w:hRule="exact" w:val="115"/>
              </w:trPr>
              <w:tc>
                <w:tcPr>
                  <w:tcW w:w="990" w:type="dxa"/>
                  <w:tcBorders>
                    <w:top w:val="single" w:sz="2" w:space="0" w:color="438086" w:themeColor="accent2"/>
                    <w:bottom w:val="single" w:sz="8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2" w:space="0" w:color="438086" w:themeColor="accent2"/>
                    <w:bottom w:val="single" w:sz="8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</w:tr>
            <w:tr w:rsidR="0099063B" w:rsidTr="00D7662D">
              <w:trPr>
                <w:trHeight w:hRule="exact" w:val="58"/>
              </w:trPr>
              <w:tc>
                <w:tcPr>
                  <w:tcW w:w="990" w:type="dxa"/>
                  <w:tcBorders>
                    <w:top w:val="single" w:sz="8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8" w:space="0" w:color="438086" w:themeColor="accent2"/>
                    <w:bottom w:val="single" w:sz="12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</w:tr>
          </w:tbl>
          <w:p w:rsidR="0099063B" w:rsidRDefault="0099063B" w:rsidP="0099063B">
            <w:pPr>
              <w:pStyle w:val="NoSpacing"/>
            </w:pPr>
          </w:p>
        </w:tc>
        <w:tc>
          <w:tcPr>
            <w:tcW w:w="4406" w:type="dxa"/>
            <w:gridSpan w:val="2"/>
            <w:vAlign w:val="center"/>
          </w:tcPr>
          <w:p w:rsidR="0099063B" w:rsidRDefault="0099063B" w:rsidP="0099063B">
            <w:pPr>
              <w:pStyle w:val="NoSpacing"/>
            </w:pPr>
          </w:p>
        </w:tc>
      </w:tr>
      <w:tr w:rsidR="0099063B" w:rsidTr="005D0F69">
        <w:trPr>
          <w:trHeight w:val="1800"/>
        </w:trPr>
        <w:tc>
          <w:tcPr>
            <w:tcW w:w="9590" w:type="dxa"/>
            <w:gridSpan w:val="4"/>
            <w:tcMar>
              <w:top w:w="115" w:type="dxa"/>
              <w:left w:w="115" w:type="dxa"/>
              <w:bottom w:w="72" w:type="dxa"/>
              <w:right w:w="115" w:type="dxa"/>
            </w:tcMar>
            <w:vAlign w:val="center"/>
          </w:tcPr>
          <w:p w:rsidR="0099063B" w:rsidRDefault="001266E2" w:rsidP="0099063B">
            <w:pPr>
              <w:pStyle w:val="NoSpacing"/>
              <w:rPr>
                <w:rFonts w:asciiTheme="majorHAnsi" w:eastAsiaTheme="majorEastAsia" w:hAnsiTheme="majorHAnsi" w:cstheme="majorBidi"/>
                <w:color w:val="53548A" w:themeColor="accent1"/>
                <w:sz w:val="72"/>
                <w:szCs w:val="72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53548A" w:themeColor="accent1"/>
                  <w:sz w:val="72"/>
                  <w:szCs w:val="72"/>
                </w:rPr>
                <w:alias w:val="Title"/>
                <w:id w:val="220683848"/>
                <w:placeholder>
                  <w:docPart w:val="DDEFD62F6DA84ACDB65E188ECB063A7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1A147C"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  <w:t>COMP800</w:t>
                </w:r>
                <w:r w:rsidR="00960DD2"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  <w:t>6</w:t>
                </w:r>
                <w:r w:rsidR="001A147C"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  <w:t xml:space="preserve"> Assignment </w:t>
                </w:r>
                <w:r w:rsidR="00125FC5"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  <w:t>2</w:t>
                </w:r>
              </w:sdtContent>
            </w:sdt>
          </w:p>
          <w:p w:rsidR="0099063B" w:rsidRDefault="001266E2" w:rsidP="00125FC5">
            <w:pPr>
              <w:pStyle w:val="NoSpacing"/>
            </w:pPr>
            <w:sdt>
              <w:sdtPr>
                <w:rPr>
                  <w:i/>
                  <w:iCs/>
                  <w:color w:val="424456" w:themeColor="text2"/>
                  <w:sz w:val="28"/>
                  <w:szCs w:val="28"/>
                </w:rPr>
                <w:alias w:val="Subtitle"/>
                <w:id w:val="220683832"/>
                <w:placeholder>
                  <w:docPart w:val="B6AFC36075D948A380CB46B8D7ABF1B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r w:rsidR="00125FC5">
                  <w:rPr>
                    <w:i/>
                    <w:iCs/>
                    <w:color w:val="424456" w:themeColor="text2"/>
                    <w:sz w:val="28"/>
                    <w:szCs w:val="28"/>
                    <w:lang w:val="en-CA"/>
                  </w:rPr>
                  <w:t>Standa</w:t>
                </w:r>
                <w:r w:rsidR="00960DD2">
                  <w:rPr>
                    <w:i/>
                    <w:iCs/>
                    <w:color w:val="424456" w:themeColor="text2"/>
                    <w:sz w:val="28"/>
                    <w:szCs w:val="28"/>
                    <w:lang w:val="en-CA"/>
                  </w:rPr>
                  <w:t>l</w:t>
                </w:r>
                <w:r w:rsidR="00125FC5">
                  <w:rPr>
                    <w:i/>
                    <w:iCs/>
                    <w:color w:val="424456" w:themeColor="text2"/>
                    <w:sz w:val="28"/>
                    <w:szCs w:val="28"/>
                    <w:lang w:val="en-CA"/>
                  </w:rPr>
                  <w:t>one Linux</w:t>
                </w:r>
                <w:r w:rsidR="00960DD2">
                  <w:rPr>
                    <w:i/>
                    <w:iCs/>
                    <w:color w:val="424456" w:themeColor="text2"/>
                    <w:sz w:val="28"/>
                    <w:szCs w:val="28"/>
                    <w:lang w:val="en-CA"/>
                  </w:rPr>
                  <w:t xml:space="preserve"> Firewall</w:t>
                </w:r>
              </w:sdtContent>
            </w:sdt>
          </w:p>
        </w:tc>
      </w:tr>
      <w:tr w:rsidR="0099063B" w:rsidTr="005D0F69">
        <w:tc>
          <w:tcPr>
            <w:tcW w:w="903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  <w:tc>
          <w:tcPr>
            <w:tcW w:w="5930" w:type="dxa"/>
            <w:gridSpan w:val="2"/>
            <w:vAlign w:val="center"/>
          </w:tcPr>
          <w:p w:rsidR="0099063B" w:rsidRDefault="00211056" w:rsidP="0099063B">
            <w:pPr>
              <w:pStyle w:val="NoSpacing"/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4AD903" wp14:editId="70742A2B">
                      <wp:simplePos x="0" y="0"/>
                      <wp:positionH relativeFrom="leftMargin">
                        <wp:posOffset>586105</wp:posOffset>
                      </wp:positionH>
                      <wp:positionV relativeFrom="page">
                        <wp:posOffset>121920</wp:posOffset>
                      </wp:positionV>
                      <wp:extent cx="3571875" cy="2696210"/>
                      <wp:effectExtent l="19050" t="19050" r="28575" b="27940"/>
                      <wp:wrapSquare wrapText="bothSides"/>
                      <wp:docPr id="4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71875" cy="2696210"/>
                              </a:xfrm>
                              <a:prstGeom prst="rect">
                                <a:avLst/>
                              </a:prstGeom>
                              <a:ln w="57150" cmpd="thickThin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3E3E67"/>
                                    </a:solidFill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0A7065" w:rsidRDefault="001266E2">
                                  <w:pPr>
                                    <w:spacing w:after="0" w:line="324" w:lineRule="auto"/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24456" w:themeColor="text2"/>
                                        <w:sz w:val="32"/>
                                        <w:szCs w:val="22"/>
                                      </w:rPr>
                                      <w:alias w:val="Author"/>
                                      <w:id w:val="310606533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A7065" w:rsidRPr="00914ABC">
                                        <w:rPr>
                                          <w:color w:val="424456" w:themeColor="text2"/>
                                          <w:sz w:val="32"/>
                                          <w:szCs w:val="22"/>
                                          <w:lang w:val="en-CA"/>
                                        </w:rPr>
                                        <w:t>Rizwan Ahmed</w:t>
                                      </w:r>
                                    </w:sdtContent>
                                  </w:sdt>
                                  <w:r w:rsidR="000A7065"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:rsidR="007A554A" w:rsidRDefault="007A554A">
                                  <w:pPr>
                                    <w:spacing w:after="0" w:line="324" w:lineRule="auto"/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  <w:t>Vishavpreet Singh</w:t>
                                  </w:r>
                                </w:p>
                                <w:p w:rsidR="000A7065" w:rsidRDefault="000A7065">
                                  <w:pPr>
                                    <w:spacing w:after="0" w:line="324" w:lineRule="auto"/>
                                    <w:rPr>
                                      <w:color w:val="438086" w:themeColor="accent2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  <w:t>COMP6D</w:t>
                                  </w:r>
                                </w:p>
                              </w:txbxContent>
                            </wps:txbx>
                            <wps:bodyPr rot="0" vert="horz" wrap="square" lIns="228600" tIns="228600" rIns="228600" bIns="22860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4AD903" id="Rectangle 27" o:spid="_x0000_s1026" style="position:absolute;margin-left:46.15pt;margin-top:9.6pt;width:281.25pt;height:212.3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" filled="f" fillcolor="#3e3e67" strokecolor="#438086 [3205]" strokeweight="4.5pt">
                      <v:stroke linestyle="thickThin"/>
                      <v:textbox style="mso-fit-shape-to-text:t" inset="18pt,18pt,18pt,18pt">
                        <w:txbxContent>
                          <w:p w:rsidR="000A7065" w:rsidRDefault="001266E2">
                            <w:pPr>
                              <w:spacing w:after="0" w:line="324" w:lineRule="auto"/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color w:val="424456" w:themeColor="text2"/>
                                  <w:sz w:val="32"/>
                                  <w:szCs w:val="22"/>
                                </w:rPr>
                                <w:alias w:val="Author"/>
                                <w:id w:val="310606533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A7065" w:rsidRPr="00914ABC">
                                  <w:rPr>
                                    <w:color w:val="424456" w:themeColor="text2"/>
                                    <w:sz w:val="32"/>
                                    <w:szCs w:val="22"/>
                                    <w:lang w:val="en-CA"/>
                                  </w:rPr>
                                  <w:t>Rizwan Ahmed</w:t>
                                </w:r>
                              </w:sdtContent>
                            </w:sdt>
                            <w:r w:rsidR="000A7065"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  <w:t xml:space="preserve"> </w:t>
                            </w:r>
                          </w:p>
                          <w:p w:rsidR="007A554A" w:rsidRDefault="007A554A">
                            <w:pPr>
                              <w:spacing w:after="0" w:line="324" w:lineRule="auto"/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  <w:t>Vishavpreet Singh</w:t>
                            </w:r>
                          </w:p>
                          <w:p w:rsidR="000A7065" w:rsidRDefault="000A7065">
                            <w:pPr>
                              <w:spacing w:after="0" w:line="324" w:lineRule="auto"/>
                              <w:rPr>
                                <w:color w:val="438086" w:themeColor="accen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  <w:t>COMP6D</w:t>
                            </w:r>
                          </w:p>
                        </w:txbxContent>
                      </v:textbox>
                      <w10:wrap type="square" anchorx="margin" anchory="page"/>
                    </v:rect>
                  </w:pict>
                </mc:Fallback>
              </mc:AlternateContent>
            </w:r>
          </w:p>
        </w:tc>
        <w:tc>
          <w:tcPr>
            <w:tcW w:w="2757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</w:tr>
    </w:tbl>
    <w:p w:rsidR="005D0F69" w:rsidRDefault="005D0F69">
      <w:r>
        <w:br w:type="page"/>
      </w:r>
    </w:p>
    <w:p w:rsidR="005D0F69" w:rsidRDefault="005D0F69"/>
    <w:tbl>
      <w:tblPr>
        <w:tblpPr w:leftFromText="187" w:rightFromText="187" w:vertAnchor="page" w:horzAnchor="margin" w:tblpY="6631"/>
        <w:tblOverlap w:val="never"/>
        <w:tblW w:w="5000" w:type="pct"/>
        <w:tblCellMar>
          <w:top w:w="115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85"/>
        <w:gridCol w:w="5783"/>
        <w:gridCol w:w="2692"/>
      </w:tblGrid>
      <w:tr w:rsidR="0099063B" w:rsidTr="005D0F69">
        <w:tc>
          <w:tcPr>
            <w:tcW w:w="903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  <w:tc>
          <w:tcPr>
            <w:tcW w:w="5930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  <w:tc>
          <w:tcPr>
            <w:tcW w:w="2757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</w:tr>
    </w:tbl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0"/>
          <w:szCs w:val="20"/>
        </w:rPr>
        <w:id w:val="-17286051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D0F69" w:rsidRDefault="005D0F69">
          <w:pPr>
            <w:pStyle w:val="TOCHeading"/>
          </w:pPr>
          <w:r>
            <w:t>Contents</w:t>
          </w:r>
        </w:p>
        <w:p w:rsidR="00143BD0" w:rsidRDefault="005D0F6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295678" w:history="1">
            <w:r w:rsidR="00143BD0" w:rsidRPr="00347DD3">
              <w:rPr>
                <w:rStyle w:val="Hyperlink"/>
                <w:noProof/>
              </w:rPr>
              <w:t>Introduction</w:t>
            </w:r>
            <w:r w:rsidR="00143BD0">
              <w:rPr>
                <w:noProof/>
                <w:webHidden/>
              </w:rPr>
              <w:tab/>
            </w:r>
            <w:r w:rsidR="00143BD0">
              <w:rPr>
                <w:noProof/>
                <w:webHidden/>
              </w:rPr>
              <w:fldChar w:fldCharType="begin"/>
            </w:r>
            <w:r w:rsidR="00143BD0">
              <w:rPr>
                <w:noProof/>
                <w:webHidden/>
              </w:rPr>
              <w:instrText xml:space="preserve"> PAGEREF _Toc442295678 \h </w:instrText>
            </w:r>
            <w:r w:rsidR="00143BD0">
              <w:rPr>
                <w:noProof/>
                <w:webHidden/>
              </w:rPr>
            </w:r>
            <w:r w:rsidR="00143BD0">
              <w:rPr>
                <w:noProof/>
                <w:webHidden/>
              </w:rPr>
              <w:fldChar w:fldCharType="separate"/>
            </w:r>
            <w:r w:rsidR="00143BD0">
              <w:rPr>
                <w:noProof/>
                <w:webHidden/>
              </w:rPr>
              <w:t>2</w:t>
            </w:r>
            <w:r w:rsidR="00143BD0">
              <w:rPr>
                <w:noProof/>
                <w:webHidden/>
              </w:rPr>
              <w:fldChar w:fldCharType="end"/>
            </w:r>
          </w:hyperlink>
        </w:p>
        <w:p w:rsidR="00143BD0" w:rsidRDefault="00143BD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hyperlink w:anchor="_Toc442295679" w:history="1">
            <w:r w:rsidRPr="00347DD3">
              <w:rPr>
                <w:rStyle w:val="Hyperlink"/>
                <w:noProof/>
              </w:rPr>
              <w:t>Listings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_Toc442295679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BD0" w:rsidRDefault="00143BD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hyperlink w:anchor="_Toc442295680" w:history="1">
            <w:r w:rsidRPr="00347DD3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_Toc442295680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BD0" w:rsidRDefault="00143BD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hyperlink w:anchor="_Toc442295681" w:history="1">
            <w:r w:rsidRPr="00347DD3">
              <w:rPr>
                <w:rStyle w:val="Hyperlink"/>
                <w:noProof/>
              </w:rPr>
              <w:t>Network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_Toc442295681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BD0" w:rsidRDefault="00143BD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hyperlink w:anchor="_Toc442295682" w:history="1">
            <w:r w:rsidRPr="00347DD3">
              <w:rPr>
                <w:rStyle w:val="Hyperlink"/>
                <w:noProof/>
              </w:rPr>
              <w:t>Testing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_Toc442295682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BD0" w:rsidRDefault="00143BD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hyperlink w:anchor="_Toc442295683" w:history="1">
            <w:r w:rsidRPr="00347DD3">
              <w:rPr>
                <w:rStyle w:val="Hyperlink"/>
                <w:noProof/>
              </w:rPr>
              <w:t>Running the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_Toc442295683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F69" w:rsidRDefault="005D0F69">
          <w:r>
            <w:rPr>
              <w:b/>
              <w:bCs/>
              <w:noProof/>
            </w:rPr>
            <w:fldChar w:fldCharType="end"/>
          </w:r>
        </w:p>
      </w:sdtContent>
    </w:sdt>
    <w:p w:rsidR="000A7065" w:rsidRDefault="000A7065"/>
    <w:sdt>
      <w:sdtPr>
        <w:rPr>
          <w:rFonts w:asciiTheme="minorHAnsi" w:eastAsiaTheme="minorEastAsia" w:hAnsiTheme="minorHAnsi" w:cstheme="minorBidi"/>
          <w:color w:val="000000"/>
          <w:sz w:val="20"/>
          <w:szCs w:val="20"/>
          <w14:textFill>
            <w14:solidFill>
              <w14:srgbClr w14:val="000000">
                <w14:lumMod w14:val="75000"/>
              </w14:srgbClr>
            </w14:solidFill>
          </w14:textFill>
        </w:rPr>
        <w:id w:val="183333664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3E3E67" w:themeColor="accent1" w:themeShade="BF"/>
          <w:sz w:val="56"/>
        </w:rPr>
      </w:sdtEndPr>
      <w:sdtContent>
        <w:p w:rsidR="002F0D39" w:rsidRDefault="000970B0">
          <w:pPr>
            <w:pStyle w:val="Title"/>
            <w:rPr>
              <w:rFonts w:eastAsiaTheme="majorEastAsia" w:cstheme="majorBidi"/>
              <w:szCs w:val="20"/>
            </w:rPr>
          </w:pPr>
          <w:r>
            <w:rPr>
              <w:rFonts w:asciiTheme="minorHAnsi" w:eastAsiaTheme="minorEastAsia" w:hAnsiTheme="minorHAnsi" w:cstheme="minorBid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br w:type="page"/>
          </w:r>
        </w:p>
      </w:sdtContent>
    </w:sdt>
    <w:p w:rsidR="002F0D39" w:rsidRPr="00B8699F" w:rsidRDefault="00B8699F" w:rsidP="00B8699F">
      <w:pPr>
        <w:pStyle w:val="Heading1"/>
      </w:pPr>
      <w:bookmarkStart w:id="0" w:name="_Toc442295678"/>
      <w:r>
        <w:lastRenderedPageBreak/>
        <w:t>Introduction</w:t>
      </w:r>
      <w:bookmarkEnd w:id="0"/>
    </w:p>
    <w:p w:rsidR="002F0D39" w:rsidRDefault="002F0D39" w:rsidP="00B8699F"/>
    <w:p w:rsidR="00D3259D" w:rsidRDefault="0025431C" w:rsidP="00D3259D">
      <w:r>
        <w:t>This is an implementation of a standalone Linux firewall that operates on one machine, which acts as a gateway, and forwards packets to another host on its internal network.</w:t>
      </w:r>
      <w:r w:rsidR="00D3259D">
        <w:t xml:space="preserve"> The firewall, using user specified parameters, will implement the following rules:</w:t>
      </w:r>
    </w:p>
    <w:p w:rsidR="00D3259D" w:rsidRDefault="00D3259D" w:rsidP="00D3259D">
      <w:pPr>
        <w:pStyle w:val="ListParagraph"/>
        <w:numPr>
          <w:ilvl w:val="0"/>
          <w:numId w:val="42"/>
        </w:numPr>
      </w:pPr>
      <w:r>
        <w:t>Inbound/Outboun</w:t>
      </w:r>
      <w:r>
        <w:t>d TCP packets on allowed ports</w:t>
      </w:r>
    </w:p>
    <w:p w:rsidR="00D3259D" w:rsidRDefault="00D3259D" w:rsidP="00D3259D">
      <w:pPr>
        <w:pStyle w:val="ListParagraph"/>
        <w:numPr>
          <w:ilvl w:val="0"/>
          <w:numId w:val="42"/>
        </w:numPr>
      </w:pPr>
      <w:r>
        <w:t xml:space="preserve">Inbound/Outbound UDP packets on allowed </w:t>
      </w:r>
      <w:r w:rsidR="00FB1AB9">
        <w:t>ports</w:t>
      </w:r>
    </w:p>
    <w:p w:rsidR="00D3259D" w:rsidRDefault="00D3259D" w:rsidP="00D3259D">
      <w:pPr>
        <w:pStyle w:val="ListParagraph"/>
        <w:numPr>
          <w:ilvl w:val="0"/>
          <w:numId w:val="42"/>
        </w:numPr>
      </w:pPr>
      <w:r>
        <w:t>Inbound/Outbound ICMP</w:t>
      </w:r>
      <w:r w:rsidR="00FB1AB9">
        <w:t xml:space="preserve"> packets based on type numbers</w:t>
      </w:r>
    </w:p>
    <w:p w:rsidR="00D3259D" w:rsidRDefault="00D3259D" w:rsidP="00D3259D">
      <w:pPr>
        <w:pStyle w:val="ListParagraph"/>
        <w:numPr>
          <w:ilvl w:val="0"/>
          <w:numId w:val="42"/>
        </w:numPr>
      </w:pPr>
      <w:r>
        <w:t>All packets that fall through to th</w:t>
      </w:r>
      <w:r w:rsidR="00FB1AB9">
        <w:t>e default rule will be dropped</w:t>
      </w:r>
    </w:p>
    <w:p w:rsidR="00D3259D" w:rsidRDefault="00D3259D" w:rsidP="00D3259D">
      <w:pPr>
        <w:pStyle w:val="ListParagraph"/>
        <w:numPr>
          <w:ilvl w:val="0"/>
          <w:numId w:val="42"/>
        </w:numPr>
      </w:pPr>
      <w:r>
        <w:t xml:space="preserve">Drop all packets destined for the </w:t>
      </w:r>
      <w:r w:rsidR="00FB1AB9">
        <w:t>firewall host from the outside</w:t>
      </w:r>
    </w:p>
    <w:p w:rsidR="00D3259D" w:rsidRDefault="00D3259D" w:rsidP="00D3259D">
      <w:pPr>
        <w:pStyle w:val="ListParagraph"/>
        <w:numPr>
          <w:ilvl w:val="0"/>
          <w:numId w:val="42"/>
        </w:numPr>
      </w:pPr>
      <w:r>
        <w:t xml:space="preserve">Drop </w:t>
      </w:r>
      <w:r>
        <w:t xml:space="preserve">any packets with a source address from the outside matching </w:t>
      </w:r>
      <w:r>
        <w:t>the host’s</w:t>
      </w:r>
      <w:r w:rsidR="00FB1AB9">
        <w:t xml:space="preserve"> internal network</w:t>
      </w:r>
    </w:p>
    <w:p w:rsidR="00D3259D" w:rsidRDefault="00D3259D" w:rsidP="00D3259D">
      <w:pPr>
        <w:pStyle w:val="ListParagraph"/>
        <w:numPr>
          <w:ilvl w:val="0"/>
          <w:numId w:val="42"/>
        </w:numPr>
      </w:pPr>
      <w:r>
        <w:t xml:space="preserve">Reject </w:t>
      </w:r>
      <w:r>
        <w:t>connections that are coming the “wrong” way (i.e., inbou</w:t>
      </w:r>
      <w:r w:rsidR="00FB1AB9">
        <w:t>nd SYN packets to high ports)</w:t>
      </w:r>
    </w:p>
    <w:p w:rsidR="00D3259D" w:rsidRDefault="00FB1AB9" w:rsidP="00D3259D">
      <w:pPr>
        <w:pStyle w:val="ListParagraph"/>
        <w:numPr>
          <w:ilvl w:val="0"/>
          <w:numId w:val="42"/>
        </w:numPr>
      </w:pPr>
      <w:r>
        <w:t>Accept fragments</w:t>
      </w:r>
    </w:p>
    <w:p w:rsidR="00D3259D" w:rsidRDefault="00D3259D" w:rsidP="00D3259D">
      <w:pPr>
        <w:pStyle w:val="ListParagraph"/>
        <w:numPr>
          <w:ilvl w:val="0"/>
          <w:numId w:val="42"/>
        </w:numPr>
      </w:pPr>
      <w:r>
        <w:t>Accept all TCP packets that belong to an existing connection (o</w:t>
      </w:r>
      <w:r w:rsidR="00FB1AB9">
        <w:t>n allowed ports)</w:t>
      </w:r>
    </w:p>
    <w:p w:rsidR="00D3259D" w:rsidRDefault="00D3259D" w:rsidP="00D3259D">
      <w:pPr>
        <w:pStyle w:val="ListParagraph"/>
        <w:numPr>
          <w:ilvl w:val="0"/>
          <w:numId w:val="42"/>
        </w:numPr>
      </w:pPr>
      <w:r>
        <w:t>Drop all TCP packet</w:t>
      </w:r>
      <w:r w:rsidR="00FB1AB9">
        <w:t>s with the SYN and FIN bit set</w:t>
      </w:r>
    </w:p>
    <w:p w:rsidR="00D3259D" w:rsidRDefault="00D3259D" w:rsidP="00D3259D">
      <w:pPr>
        <w:pStyle w:val="ListParagraph"/>
        <w:numPr>
          <w:ilvl w:val="0"/>
          <w:numId w:val="42"/>
        </w:numPr>
      </w:pPr>
      <w:r>
        <w:t>Drop all</w:t>
      </w:r>
      <w:r>
        <w:t xml:space="preserve"> Telnet packets</w:t>
      </w:r>
    </w:p>
    <w:p w:rsidR="00D3259D" w:rsidRDefault="00D3259D" w:rsidP="00D3259D">
      <w:pPr>
        <w:pStyle w:val="ListParagraph"/>
        <w:numPr>
          <w:ilvl w:val="0"/>
          <w:numId w:val="42"/>
        </w:numPr>
      </w:pPr>
      <w:r>
        <w:t>Block all external traffic directed to ports 32768 – 32775, 1</w:t>
      </w:r>
      <w:r w:rsidR="00FB1AB9">
        <w:t>37 – 139, TCP ports 111 and 515</w:t>
      </w:r>
    </w:p>
    <w:p w:rsidR="00D3259D" w:rsidRDefault="00D3259D" w:rsidP="00D3259D">
      <w:pPr>
        <w:pStyle w:val="ListParagraph"/>
        <w:numPr>
          <w:ilvl w:val="0"/>
          <w:numId w:val="42"/>
        </w:numPr>
      </w:pPr>
      <w:r>
        <w:t xml:space="preserve">For FTP and SSH services, set control connections to "Minimum Delay" and FTP data to </w:t>
      </w:r>
      <w:r w:rsidR="00FB1AB9">
        <w:t>"Maximum Throughput"</w:t>
      </w:r>
    </w:p>
    <w:p w:rsidR="002408FE" w:rsidRDefault="002408FE" w:rsidP="002408FE">
      <w:pPr>
        <w:pStyle w:val="Heading1"/>
      </w:pPr>
      <w:bookmarkStart w:id="1" w:name="_Toc442295679"/>
      <w:r>
        <w:t>Listings</w:t>
      </w:r>
      <w:bookmarkEnd w:id="1"/>
    </w:p>
    <w:p w:rsidR="00AD3AC1" w:rsidRDefault="00AD3AC1" w:rsidP="009E0010">
      <w:pPr>
        <w:spacing w:after="0" w:line="240" w:lineRule="auto"/>
        <w:rPr>
          <w:sz w:val="24"/>
        </w:rPr>
      </w:pPr>
    </w:p>
    <w:p w:rsidR="003C0A30" w:rsidRDefault="003C0A30" w:rsidP="009E0010">
      <w:pPr>
        <w:spacing w:after="0" w:line="240" w:lineRule="auto"/>
        <w:rPr>
          <w:sz w:val="24"/>
        </w:rPr>
      </w:pPr>
    </w:p>
    <w:p w:rsidR="003C0A30" w:rsidRDefault="003C0A30" w:rsidP="009E0010">
      <w:pPr>
        <w:spacing w:after="0" w:line="240" w:lineRule="auto"/>
        <w:rPr>
          <w:sz w:val="24"/>
        </w:rPr>
      </w:pPr>
    </w:p>
    <w:p w:rsidR="003C0A30" w:rsidRDefault="003C0A30" w:rsidP="009E0010">
      <w:pPr>
        <w:spacing w:after="0" w:line="240" w:lineRule="auto"/>
        <w:rPr>
          <w:sz w:val="24"/>
        </w:rPr>
      </w:pPr>
    </w:p>
    <w:p w:rsidR="003C0A30" w:rsidRDefault="003C0A30" w:rsidP="009E0010">
      <w:pPr>
        <w:spacing w:after="0" w:line="240" w:lineRule="auto"/>
        <w:rPr>
          <w:sz w:val="24"/>
        </w:rPr>
      </w:pPr>
    </w:p>
    <w:p w:rsidR="003C0A30" w:rsidRDefault="003C0A30" w:rsidP="009E0010">
      <w:pPr>
        <w:spacing w:after="0" w:line="240" w:lineRule="auto"/>
        <w:rPr>
          <w:sz w:val="24"/>
        </w:rPr>
      </w:pPr>
    </w:p>
    <w:p w:rsidR="003C0A30" w:rsidRDefault="003C0A30" w:rsidP="009E0010">
      <w:pPr>
        <w:spacing w:after="0" w:line="240" w:lineRule="auto"/>
        <w:rPr>
          <w:sz w:val="24"/>
        </w:rPr>
      </w:pPr>
    </w:p>
    <w:p w:rsidR="003C0A30" w:rsidRDefault="003C0A30" w:rsidP="009E0010">
      <w:pPr>
        <w:spacing w:after="0" w:line="240" w:lineRule="auto"/>
        <w:rPr>
          <w:sz w:val="24"/>
        </w:rPr>
      </w:pPr>
    </w:p>
    <w:p w:rsidR="003C0A30" w:rsidRDefault="003C0A30" w:rsidP="009E0010">
      <w:pPr>
        <w:spacing w:after="0" w:line="240" w:lineRule="auto"/>
        <w:rPr>
          <w:sz w:val="24"/>
        </w:rPr>
      </w:pPr>
    </w:p>
    <w:p w:rsidR="003C0A30" w:rsidRDefault="003C0A30" w:rsidP="009E0010">
      <w:pPr>
        <w:spacing w:after="0" w:line="240" w:lineRule="auto"/>
        <w:rPr>
          <w:sz w:val="24"/>
        </w:rPr>
      </w:pPr>
    </w:p>
    <w:p w:rsidR="003C0A30" w:rsidRDefault="003C0A30" w:rsidP="009E0010">
      <w:pPr>
        <w:spacing w:after="0" w:line="240" w:lineRule="auto"/>
        <w:rPr>
          <w:sz w:val="24"/>
        </w:rPr>
      </w:pPr>
    </w:p>
    <w:p w:rsidR="003C0A30" w:rsidRDefault="003C0A30" w:rsidP="009E0010">
      <w:pPr>
        <w:spacing w:after="0" w:line="240" w:lineRule="auto"/>
        <w:rPr>
          <w:sz w:val="24"/>
        </w:rPr>
      </w:pPr>
    </w:p>
    <w:p w:rsidR="003C0A30" w:rsidRDefault="003C0A30" w:rsidP="009E0010">
      <w:pPr>
        <w:spacing w:after="0" w:line="240" w:lineRule="auto"/>
        <w:rPr>
          <w:sz w:val="24"/>
        </w:rPr>
      </w:pPr>
    </w:p>
    <w:p w:rsidR="003C0A30" w:rsidRDefault="003C0A30" w:rsidP="009E0010">
      <w:pPr>
        <w:spacing w:after="0" w:line="240" w:lineRule="auto"/>
        <w:rPr>
          <w:sz w:val="24"/>
        </w:rPr>
      </w:pPr>
    </w:p>
    <w:p w:rsidR="003C0A30" w:rsidRDefault="003C0A30" w:rsidP="009E0010">
      <w:pPr>
        <w:spacing w:after="0" w:line="240" w:lineRule="auto"/>
        <w:rPr>
          <w:sz w:val="24"/>
        </w:rPr>
      </w:pPr>
    </w:p>
    <w:p w:rsidR="003C0A30" w:rsidRDefault="003C0A30" w:rsidP="009E0010">
      <w:pPr>
        <w:spacing w:after="0" w:line="240" w:lineRule="auto"/>
        <w:rPr>
          <w:sz w:val="24"/>
        </w:rPr>
      </w:pPr>
    </w:p>
    <w:p w:rsidR="003C0A30" w:rsidRDefault="003C0A30" w:rsidP="009E0010">
      <w:pPr>
        <w:spacing w:after="0" w:line="240" w:lineRule="auto"/>
        <w:rPr>
          <w:sz w:val="24"/>
        </w:rPr>
      </w:pPr>
    </w:p>
    <w:p w:rsidR="003C0A30" w:rsidRDefault="003C0A30" w:rsidP="009E0010">
      <w:pPr>
        <w:spacing w:after="0" w:line="240" w:lineRule="auto"/>
        <w:rPr>
          <w:sz w:val="24"/>
        </w:rPr>
      </w:pPr>
    </w:p>
    <w:p w:rsidR="003C0A30" w:rsidRDefault="003C0A30" w:rsidP="009E0010">
      <w:pPr>
        <w:spacing w:after="0" w:line="240" w:lineRule="auto"/>
        <w:rPr>
          <w:sz w:val="24"/>
        </w:rPr>
      </w:pPr>
    </w:p>
    <w:p w:rsidR="00AD3AC1" w:rsidRPr="002408FE" w:rsidRDefault="000C413B" w:rsidP="00AD3AC1">
      <w:pPr>
        <w:pStyle w:val="Heading1"/>
      </w:pPr>
      <w:bookmarkStart w:id="2" w:name="_Toc442295680"/>
      <w:r>
        <w:lastRenderedPageBreak/>
        <w:t>Design</w:t>
      </w:r>
      <w:bookmarkEnd w:id="2"/>
    </w:p>
    <w:p w:rsidR="008C6C62" w:rsidRPr="008C6C62" w:rsidRDefault="008C6C62" w:rsidP="008C6C62"/>
    <w:p w:rsidR="00872C4F" w:rsidRDefault="008622E9" w:rsidP="008622E9">
      <w:pPr>
        <w:pStyle w:val="Heading2"/>
      </w:pPr>
      <w:bookmarkStart w:id="3" w:name="_Toc442295681"/>
      <w:r>
        <w:t>Network Diagram</w:t>
      </w:r>
      <w:bookmarkEnd w:id="3"/>
    </w:p>
    <w:p w:rsidR="008622E9" w:rsidRPr="008622E9" w:rsidRDefault="008622E9" w:rsidP="008622E9"/>
    <w:p w:rsidR="00872C4F" w:rsidRDefault="00872C4F" w:rsidP="001B3AE2">
      <w:pPr>
        <w:spacing w:after="0" w:line="240" w:lineRule="auto"/>
        <w:rPr>
          <w:rFonts w:ascii="Courier New" w:hAnsi="Courier New" w:cs="Courier New"/>
          <w:sz w:val="22"/>
        </w:rPr>
      </w:pPr>
    </w:p>
    <w:p w:rsidR="00A058A9" w:rsidRDefault="008622E9" w:rsidP="001B3AE2">
      <w:pPr>
        <w:spacing w:after="0" w:line="240" w:lineRule="auto"/>
        <w:rPr>
          <w:rFonts w:ascii="Courier New" w:hAnsi="Courier New" w:cs="Courier New"/>
          <w:sz w:val="22"/>
        </w:rPr>
      </w:pPr>
      <w:r w:rsidRPr="008622E9">
        <w:rPr>
          <w:rFonts w:ascii="Courier New" w:hAnsi="Courier New" w:cs="Courier New"/>
          <w:noProof/>
          <w:sz w:val="22"/>
          <w:lang w:val="en-CA" w:eastAsia="en-CA"/>
        </w:rPr>
        <w:drawing>
          <wp:inline distT="0" distB="0" distL="0" distR="0">
            <wp:extent cx="4457700" cy="3848100"/>
            <wp:effectExtent l="0" t="0" r="0" b="0"/>
            <wp:docPr id="1" name="Picture 1" descr="F:\Users\Rizwan Ahmed\Dropbox\BTECH_WINTER_2016\COMP8006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Rizwan Ahmed\Dropbox\BTECH_WINTER_2016\COMP8006\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8A9" w:rsidRDefault="00A058A9" w:rsidP="001B3AE2">
      <w:pPr>
        <w:spacing w:after="0" w:line="240" w:lineRule="auto"/>
        <w:rPr>
          <w:rFonts w:ascii="Courier New" w:hAnsi="Courier New" w:cs="Courier New"/>
          <w:sz w:val="22"/>
        </w:rPr>
      </w:pPr>
    </w:p>
    <w:p w:rsidR="00A058A9" w:rsidRDefault="00A058A9" w:rsidP="001B3AE2">
      <w:pPr>
        <w:spacing w:after="0" w:line="240" w:lineRule="auto"/>
        <w:rPr>
          <w:rFonts w:ascii="Courier New" w:hAnsi="Courier New" w:cs="Courier New"/>
          <w:sz w:val="22"/>
        </w:rPr>
      </w:pPr>
    </w:p>
    <w:p w:rsidR="00A058A9" w:rsidRDefault="00A058A9" w:rsidP="001B3AE2">
      <w:pPr>
        <w:spacing w:after="0" w:line="240" w:lineRule="auto"/>
        <w:rPr>
          <w:rFonts w:ascii="Courier New" w:hAnsi="Courier New" w:cs="Courier New"/>
          <w:sz w:val="22"/>
        </w:rPr>
      </w:pPr>
    </w:p>
    <w:p w:rsidR="00A058A9" w:rsidRDefault="00A058A9" w:rsidP="001B3AE2">
      <w:pPr>
        <w:spacing w:after="0" w:line="240" w:lineRule="auto"/>
        <w:rPr>
          <w:rFonts w:ascii="Courier New" w:hAnsi="Courier New" w:cs="Courier New"/>
          <w:sz w:val="22"/>
        </w:rPr>
      </w:pPr>
    </w:p>
    <w:p w:rsidR="00A058A9" w:rsidRDefault="00A058A9" w:rsidP="001B3AE2">
      <w:pPr>
        <w:spacing w:after="0" w:line="240" w:lineRule="auto"/>
        <w:rPr>
          <w:rFonts w:ascii="Courier New" w:hAnsi="Courier New" w:cs="Courier New"/>
          <w:sz w:val="22"/>
        </w:rPr>
      </w:pPr>
    </w:p>
    <w:p w:rsidR="00A058A9" w:rsidRDefault="00A058A9" w:rsidP="001B3AE2">
      <w:pPr>
        <w:spacing w:after="0" w:line="240" w:lineRule="auto"/>
        <w:rPr>
          <w:rFonts w:ascii="Courier New" w:hAnsi="Courier New" w:cs="Courier New"/>
          <w:sz w:val="22"/>
        </w:rPr>
      </w:pPr>
    </w:p>
    <w:p w:rsidR="00A058A9" w:rsidRDefault="00A058A9" w:rsidP="001B3AE2">
      <w:pPr>
        <w:spacing w:after="0" w:line="240" w:lineRule="auto"/>
        <w:rPr>
          <w:rFonts w:ascii="Courier New" w:hAnsi="Courier New" w:cs="Courier New"/>
          <w:sz w:val="22"/>
        </w:rPr>
      </w:pPr>
    </w:p>
    <w:p w:rsidR="00A058A9" w:rsidRDefault="00A058A9" w:rsidP="001B3AE2">
      <w:pPr>
        <w:spacing w:after="0" w:line="240" w:lineRule="auto"/>
        <w:rPr>
          <w:rFonts w:ascii="Courier New" w:hAnsi="Courier New" w:cs="Courier New"/>
          <w:sz w:val="22"/>
        </w:rPr>
      </w:pPr>
    </w:p>
    <w:p w:rsidR="00A058A9" w:rsidRDefault="00A058A9" w:rsidP="001B3AE2">
      <w:pPr>
        <w:spacing w:after="0" w:line="240" w:lineRule="auto"/>
        <w:rPr>
          <w:rFonts w:ascii="Courier New" w:hAnsi="Courier New" w:cs="Courier New"/>
          <w:sz w:val="22"/>
        </w:rPr>
      </w:pPr>
    </w:p>
    <w:p w:rsidR="00A058A9" w:rsidRDefault="00A058A9" w:rsidP="001B3AE2">
      <w:pPr>
        <w:spacing w:after="0" w:line="240" w:lineRule="auto"/>
        <w:rPr>
          <w:rFonts w:ascii="Courier New" w:hAnsi="Courier New" w:cs="Courier New"/>
          <w:sz w:val="22"/>
        </w:rPr>
      </w:pPr>
    </w:p>
    <w:p w:rsidR="00A058A9" w:rsidRDefault="00A058A9" w:rsidP="001B3AE2">
      <w:pPr>
        <w:spacing w:after="0" w:line="240" w:lineRule="auto"/>
        <w:rPr>
          <w:rFonts w:ascii="Courier New" w:hAnsi="Courier New" w:cs="Courier New"/>
          <w:sz w:val="22"/>
        </w:rPr>
      </w:pPr>
    </w:p>
    <w:p w:rsidR="00A058A9" w:rsidRDefault="00A058A9" w:rsidP="001B3AE2">
      <w:pPr>
        <w:spacing w:after="0" w:line="240" w:lineRule="auto"/>
        <w:rPr>
          <w:rFonts w:ascii="Courier New" w:hAnsi="Courier New" w:cs="Courier New"/>
          <w:sz w:val="22"/>
        </w:rPr>
      </w:pPr>
    </w:p>
    <w:p w:rsidR="008622E9" w:rsidRDefault="008622E9" w:rsidP="001B3AE2">
      <w:pPr>
        <w:spacing w:after="0" w:line="240" w:lineRule="auto"/>
        <w:rPr>
          <w:rFonts w:ascii="Courier New" w:hAnsi="Courier New" w:cs="Courier New"/>
          <w:sz w:val="22"/>
        </w:rPr>
      </w:pPr>
    </w:p>
    <w:p w:rsidR="008622E9" w:rsidRDefault="008622E9" w:rsidP="001B3AE2">
      <w:pPr>
        <w:spacing w:after="0" w:line="240" w:lineRule="auto"/>
        <w:rPr>
          <w:rFonts w:ascii="Courier New" w:hAnsi="Courier New" w:cs="Courier New"/>
          <w:sz w:val="22"/>
        </w:rPr>
      </w:pPr>
    </w:p>
    <w:p w:rsidR="008622E9" w:rsidRDefault="008622E9" w:rsidP="001B3AE2">
      <w:pPr>
        <w:spacing w:after="0" w:line="240" w:lineRule="auto"/>
        <w:rPr>
          <w:rFonts w:ascii="Courier New" w:hAnsi="Courier New" w:cs="Courier New"/>
          <w:sz w:val="22"/>
        </w:rPr>
      </w:pPr>
    </w:p>
    <w:p w:rsidR="00A058A9" w:rsidRDefault="00A058A9" w:rsidP="001B3AE2">
      <w:pPr>
        <w:spacing w:after="0" w:line="240" w:lineRule="auto"/>
        <w:rPr>
          <w:rFonts w:ascii="Courier New" w:hAnsi="Courier New" w:cs="Courier New"/>
          <w:sz w:val="22"/>
        </w:rPr>
      </w:pPr>
    </w:p>
    <w:p w:rsidR="00AD162B" w:rsidRDefault="00AD162B" w:rsidP="00AD162B">
      <w:pPr>
        <w:pStyle w:val="Heading1"/>
      </w:pPr>
      <w:bookmarkStart w:id="4" w:name="_Toc442295682"/>
      <w:r>
        <w:lastRenderedPageBreak/>
        <w:t>Testing</w:t>
      </w:r>
      <w:r w:rsidR="008125AC">
        <w:t xml:space="preserve"> and Results</w:t>
      </w:r>
      <w:bookmarkEnd w:id="4"/>
    </w:p>
    <w:p w:rsidR="00C615B3" w:rsidRDefault="00C615B3" w:rsidP="001B1F71"/>
    <w:p w:rsidR="00D96B9D" w:rsidRDefault="00D96B9D" w:rsidP="00D96B9D">
      <w:pPr>
        <w:pStyle w:val="Heading2"/>
      </w:pPr>
      <w:bookmarkStart w:id="5" w:name="_Toc442295683"/>
      <w:r>
        <w:t>Running the script</w:t>
      </w:r>
      <w:bookmarkEnd w:id="5"/>
    </w:p>
    <w:p w:rsidR="00D96B9D" w:rsidRDefault="00D96B9D" w:rsidP="00D96B9D">
      <w:pPr>
        <w:pStyle w:val="Heading2"/>
      </w:pPr>
    </w:p>
    <w:p w:rsidR="005A757E" w:rsidRPr="005A757E" w:rsidRDefault="005A757E" w:rsidP="001B1F71">
      <w:pPr>
        <w:rPr>
          <w:sz w:val="24"/>
        </w:rPr>
      </w:pPr>
      <w:r w:rsidRPr="005A757E">
        <w:rPr>
          <w:sz w:val="24"/>
        </w:rPr>
        <w:t>Using the reset argument in the firewall script:</w:t>
      </w:r>
    </w:p>
    <w:p w:rsidR="005A757E" w:rsidRDefault="005A757E" w:rsidP="001B1F71">
      <w:pPr>
        <w:rPr>
          <w:sz w:val="24"/>
        </w:rPr>
      </w:pPr>
      <w:r w:rsidRPr="005A757E">
        <w:rPr>
          <w:noProof/>
          <w:sz w:val="24"/>
          <w:lang w:val="en-CA" w:eastAsia="en-CA"/>
        </w:rPr>
        <w:drawing>
          <wp:inline distT="0" distB="0" distL="0" distR="0">
            <wp:extent cx="5514975" cy="2076450"/>
            <wp:effectExtent l="0" t="0" r="9525" b="0"/>
            <wp:docPr id="16" name="Picture 16" descr="F:\Users\Rizwan Ahmed\Dropbox\BTECH_WINTER_2016\COMP8006\personal-firewall-master\testResults\firewall-reset-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Rizwan Ahmed\Dropbox\BTECH_WINTER_2016\COMP8006\personal-firewall-master\testResults\firewall-reset-te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57E" w:rsidRDefault="005A757E" w:rsidP="001B1F71">
      <w:pPr>
        <w:rPr>
          <w:sz w:val="24"/>
        </w:rPr>
      </w:pPr>
      <w:bookmarkStart w:id="6" w:name="_GoBack"/>
      <w:bookmarkEnd w:id="6"/>
    </w:p>
    <w:sectPr w:rsidR="005A757E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6E2" w:rsidRDefault="001266E2">
      <w:pPr>
        <w:spacing w:after="0" w:line="240" w:lineRule="auto"/>
      </w:pPr>
      <w:r>
        <w:separator/>
      </w:r>
    </w:p>
  </w:endnote>
  <w:endnote w:type="continuationSeparator" w:id="0">
    <w:p w:rsidR="001266E2" w:rsidRDefault="00126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D39" w:rsidRDefault="000970B0">
    <w:r>
      <w:fldChar w:fldCharType="begin"/>
    </w:r>
    <w:r>
      <w:instrText xml:space="preserve"> PAGE   \* MERGEFORMAT </w:instrText>
    </w:r>
    <w:r>
      <w:fldChar w:fldCharType="separate"/>
    </w:r>
    <w:r w:rsidR="00143BD0">
      <w:rPr>
        <w:noProof/>
      </w:rPr>
      <w:t>4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654"/>
      <w:gridCol w:w="996"/>
    </w:tblGrid>
    <w:tr w:rsidR="002F0D39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2F0D39" w:rsidRDefault="002F0D39">
          <w:pPr>
            <w:pStyle w:val="NoSpacing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:rsidR="002F0D39" w:rsidRDefault="002F0D39">
          <w:pPr>
            <w:pStyle w:val="NoSpacing"/>
          </w:pPr>
        </w:p>
      </w:tc>
    </w:tr>
  </w:tbl>
  <w:p w:rsidR="002F0D39" w:rsidRDefault="002F0D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D39" w:rsidRDefault="000970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43BD0">
      <w:rPr>
        <w:noProof/>
      </w:rPr>
      <w:t>3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51"/>
      <w:gridCol w:w="2599"/>
    </w:tblGrid>
    <w:tr w:rsidR="002F0D39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:rsidR="002F0D39" w:rsidRDefault="002F0D39">
          <w:pPr>
            <w:pStyle w:val="NoSpacing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2F0D39" w:rsidRDefault="002F0D39">
          <w:pPr>
            <w:pStyle w:val="NoSpacing"/>
          </w:pPr>
        </w:p>
      </w:tc>
    </w:tr>
  </w:tbl>
  <w:p w:rsidR="002F0D39" w:rsidRDefault="002F0D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6E2" w:rsidRDefault="001266E2">
      <w:pPr>
        <w:spacing w:after="0" w:line="240" w:lineRule="auto"/>
      </w:pPr>
      <w:r>
        <w:separator/>
      </w:r>
    </w:p>
  </w:footnote>
  <w:footnote w:type="continuationSeparator" w:id="0">
    <w:p w:rsidR="001266E2" w:rsidRDefault="00126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2F0D39" w:rsidRDefault="00914ABC">
        <w:pPr>
          <w:pStyle w:val="Header"/>
          <w:pBdr>
            <w:bottom w:val="single" w:sz="4" w:space="0" w:color="auto"/>
          </w:pBdr>
        </w:pPr>
        <w:r>
          <w:rPr>
            <w:lang w:val="en-CA"/>
          </w:rPr>
          <w:t>Rizwan Ahmed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684581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2F0D39" w:rsidRDefault="00914ABC">
        <w:pPr>
          <w:pStyle w:val="Header"/>
          <w:pBdr>
            <w:bottom w:val="single" w:sz="4" w:space="0" w:color="auto"/>
          </w:pBdr>
          <w:jc w:val="right"/>
        </w:pPr>
        <w:r>
          <w:rPr>
            <w:lang w:val="en-CA"/>
          </w:rPr>
          <w:t>Rizwan Ahmed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UrbanBulletedList"/>
  </w:abstractNum>
  <w:abstractNum w:abstractNumId="11" w15:restartNumberingAfterBreak="0">
    <w:nsid w:val="0EDC38E4"/>
    <w:multiLevelType w:val="multilevel"/>
    <w:tmpl w:val="33B056D0"/>
    <w:numStyleLink w:val="UrbanBulletedList"/>
  </w:abstractNum>
  <w:abstractNum w:abstractNumId="12" w15:restartNumberingAfterBreak="0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 w15:restartNumberingAfterBreak="0">
    <w:nsid w:val="1A6C5517"/>
    <w:multiLevelType w:val="multilevel"/>
    <w:tmpl w:val="7AC6A14E"/>
    <w:numStyleLink w:val="UrbanNumberedList"/>
  </w:abstractNum>
  <w:abstractNum w:abstractNumId="15" w15:restartNumberingAfterBreak="0">
    <w:nsid w:val="1DDE73E0"/>
    <w:multiLevelType w:val="multilevel"/>
    <w:tmpl w:val="33B056D0"/>
    <w:numStyleLink w:val="UrbanBulletedList"/>
  </w:abstractNum>
  <w:abstractNum w:abstractNumId="16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7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1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4" w15:restartNumberingAfterBreak="0">
    <w:nsid w:val="506A46B7"/>
    <w:multiLevelType w:val="hybridMultilevel"/>
    <w:tmpl w:val="3F3C4D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3C3089"/>
    <w:multiLevelType w:val="hybridMultilevel"/>
    <w:tmpl w:val="CC9AEF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E8022B"/>
    <w:multiLevelType w:val="multilevel"/>
    <w:tmpl w:val="33B056D0"/>
    <w:numStyleLink w:val="UrbanBulletedList"/>
  </w:abstractNum>
  <w:abstractNum w:abstractNumId="27" w15:restartNumberingAfterBreak="0">
    <w:nsid w:val="6BC12B3A"/>
    <w:multiLevelType w:val="hybridMultilevel"/>
    <w:tmpl w:val="205001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0D0B31"/>
    <w:multiLevelType w:val="multilevel"/>
    <w:tmpl w:val="7AC6A14E"/>
    <w:numStyleLink w:val="UrbanNumberedList"/>
  </w:abstractNum>
  <w:abstractNum w:abstractNumId="29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6740294"/>
    <w:multiLevelType w:val="multilevel"/>
    <w:tmpl w:val="33B056D0"/>
    <w:numStyleLink w:val="UrbanBulletedList"/>
  </w:abstractNum>
  <w:abstractNum w:abstractNumId="31" w15:restartNumberingAfterBreak="0">
    <w:nsid w:val="76921C5B"/>
    <w:multiLevelType w:val="multilevel"/>
    <w:tmpl w:val="33B056D0"/>
    <w:numStyleLink w:val="UrbanBulletedList"/>
  </w:abstractNum>
  <w:abstractNum w:abstractNumId="32" w15:restartNumberingAfterBreak="0">
    <w:nsid w:val="7E025C09"/>
    <w:multiLevelType w:val="multilevel"/>
    <w:tmpl w:val="33B056D0"/>
    <w:numStyleLink w:val="UrbanBulletedLi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22"/>
  </w:num>
  <w:num w:numId="14">
    <w:abstractNumId w:val="18"/>
  </w:num>
  <w:num w:numId="15">
    <w:abstractNumId w:val="29"/>
  </w:num>
  <w:num w:numId="16">
    <w:abstractNumId w:val="17"/>
  </w:num>
  <w:num w:numId="17">
    <w:abstractNumId w:val="20"/>
  </w:num>
  <w:num w:numId="18">
    <w:abstractNumId w:val="11"/>
  </w:num>
  <w:num w:numId="19">
    <w:abstractNumId w:val="30"/>
  </w:num>
  <w:num w:numId="20">
    <w:abstractNumId w:val="3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6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8"/>
  </w:num>
  <w:num w:numId="24">
    <w:abstractNumId w:val="14"/>
  </w:num>
  <w:num w:numId="25">
    <w:abstractNumId w:val="13"/>
  </w:num>
  <w:num w:numId="26">
    <w:abstractNumId w:val="10"/>
  </w:num>
  <w:num w:numId="27">
    <w:abstractNumId w:val="32"/>
  </w:num>
  <w:num w:numId="28">
    <w:abstractNumId w:val="23"/>
  </w:num>
  <w:num w:numId="29">
    <w:abstractNumId w:val="16"/>
  </w:num>
  <w:num w:numId="30">
    <w:abstractNumId w:val="15"/>
  </w:num>
  <w:num w:numId="31">
    <w:abstractNumId w:val="15"/>
  </w:num>
  <w:num w:numId="32">
    <w:abstractNumId w:val="15"/>
  </w:num>
  <w:num w:numId="33">
    <w:abstractNumId w:val="20"/>
  </w:num>
  <w:num w:numId="34">
    <w:abstractNumId w:val="12"/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12"/>
  </w:num>
  <w:num w:numId="40">
    <w:abstractNumId w:val="24"/>
  </w:num>
  <w:num w:numId="41">
    <w:abstractNumId w:val="25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BC"/>
    <w:rsid w:val="00015C5B"/>
    <w:rsid w:val="000611F1"/>
    <w:rsid w:val="00063C6A"/>
    <w:rsid w:val="0007439D"/>
    <w:rsid w:val="000946CB"/>
    <w:rsid w:val="00094B92"/>
    <w:rsid w:val="000970B0"/>
    <w:rsid w:val="000A7065"/>
    <w:rsid w:val="000C413B"/>
    <w:rsid w:val="00125FC5"/>
    <w:rsid w:val="001266E2"/>
    <w:rsid w:val="0013296D"/>
    <w:rsid w:val="00143BD0"/>
    <w:rsid w:val="001A147C"/>
    <w:rsid w:val="001B1F71"/>
    <w:rsid w:val="001B3AE2"/>
    <w:rsid w:val="00201616"/>
    <w:rsid w:val="00211056"/>
    <w:rsid w:val="002408FE"/>
    <w:rsid w:val="0025431C"/>
    <w:rsid w:val="002F0D39"/>
    <w:rsid w:val="003C0A30"/>
    <w:rsid w:val="004123C1"/>
    <w:rsid w:val="004D65EC"/>
    <w:rsid w:val="005315AC"/>
    <w:rsid w:val="005A0809"/>
    <w:rsid w:val="005A757E"/>
    <w:rsid w:val="005C2FE3"/>
    <w:rsid w:val="005D0F69"/>
    <w:rsid w:val="006A59C6"/>
    <w:rsid w:val="006E046B"/>
    <w:rsid w:val="007008E4"/>
    <w:rsid w:val="00733805"/>
    <w:rsid w:val="00793E72"/>
    <w:rsid w:val="007A554A"/>
    <w:rsid w:val="007C3113"/>
    <w:rsid w:val="007C31D7"/>
    <w:rsid w:val="008125AC"/>
    <w:rsid w:val="008622E9"/>
    <w:rsid w:val="00872C4F"/>
    <w:rsid w:val="00891F2F"/>
    <w:rsid w:val="008C6C62"/>
    <w:rsid w:val="00914ABC"/>
    <w:rsid w:val="0091723E"/>
    <w:rsid w:val="00960DD2"/>
    <w:rsid w:val="00984C6F"/>
    <w:rsid w:val="0099063B"/>
    <w:rsid w:val="009E0010"/>
    <w:rsid w:val="00A058A9"/>
    <w:rsid w:val="00A94FB3"/>
    <w:rsid w:val="00AB41C6"/>
    <w:rsid w:val="00AB5914"/>
    <w:rsid w:val="00AD162B"/>
    <w:rsid w:val="00AD3AC1"/>
    <w:rsid w:val="00B13F4F"/>
    <w:rsid w:val="00B8699F"/>
    <w:rsid w:val="00BF13BF"/>
    <w:rsid w:val="00C12DF4"/>
    <w:rsid w:val="00C338FB"/>
    <w:rsid w:val="00C615B3"/>
    <w:rsid w:val="00C644C4"/>
    <w:rsid w:val="00C71B88"/>
    <w:rsid w:val="00C76C0C"/>
    <w:rsid w:val="00C83452"/>
    <w:rsid w:val="00CC3C7A"/>
    <w:rsid w:val="00CD401F"/>
    <w:rsid w:val="00D11BC2"/>
    <w:rsid w:val="00D3259D"/>
    <w:rsid w:val="00D82F6D"/>
    <w:rsid w:val="00D96B9D"/>
    <w:rsid w:val="00DA15DC"/>
    <w:rsid w:val="00E061C1"/>
    <w:rsid w:val="00E322D0"/>
    <w:rsid w:val="00E51681"/>
    <w:rsid w:val="00EB3F09"/>
    <w:rsid w:val="00EB6248"/>
    <w:rsid w:val="00F043AE"/>
    <w:rsid w:val="00F561D7"/>
    <w:rsid w:val="00FA53FB"/>
    <w:rsid w:val="00FB1AB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."/>
  <w:listSeparator w:val=","/>
  <w15:docId w15:val="{A4ED60E6-3267-4B7F-8BAE-387DCAAC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Bullet1">
    <w:name w:val="Bullet 1"/>
    <w:basedOn w:val="ListParagraph"/>
    <w:uiPriority w:val="38"/>
    <w:qFormat/>
    <w:pPr>
      <w:numPr>
        <w:numId w:val="38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8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8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Category">
    <w:name w:val="Category"/>
    <w:basedOn w:val="Normal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uiPriority w:val="39"/>
    <w:qFormat/>
    <w:pPr>
      <w:spacing w:after="120" w:line="240" w:lineRule="auto"/>
    </w:pPr>
    <w:rPr>
      <w:b/>
      <w:szCs w:val="22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0F69"/>
    <w:pPr>
      <w:keepNext/>
      <w:keepLines/>
      <w:pBdr>
        <w:bottom w:val="none" w:sz="0" w:space="0" w:color="auto"/>
      </w:pBdr>
      <w:spacing w:before="480" w:after="0"/>
      <w:outlineLvl w:val="9"/>
    </w:pPr>
    <w:rPr>
      <w:rFonts w:eastAsiaTheme="majorEastAsia" w:cstheme="majorBidi"/>
      <w:b/>
      <w:bCs/>
      <w:color w:val="3E3E67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0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zwan%20Ahmed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89F111183794298ABCC5A4C1C388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A0E88-0FD5-4F34-BF16-BD9F940A1AE2}"/>
      </w:docPartPr>
      <w:docPartBody>
        <w:p w:rsidR="00F837E1" w:rsidRDefault="007F6DFC" w:rsidP="007F6DFC">
          <w:pPr>
            <w:pStyle w:val="989F111183794298ABCC5A4C1C38869E"/>
          </w:pPr>
          <w:r>
            <w:rPr>
              <w:color w:val="44546A" w:themeColor="text2"/>
            </w:rPr>
            <w:t>[Pick the date]</w:t>
          </w:r>
        </w:p>
      </w:docPartBody>
    </w:docPart>
    <w:docPart>
      <w:docPartPr>
        <w:name w:val="DDEFD62F6DA84ACDB65E188ECB063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32E30-46A1-4EE1-A6F0-87276EAACEE6}"/>
      </w:docPartPr>
      <w:docPartBody>
        <w:p w:rsidR="00F837E1" w:rsidRDefault="007F6DFC" w:rsidP="007F6DFC">
          <w:pPr>
            <w:pStyle w:val="DDEFD62F6DA84ACDB65E188ECB063A7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72"/>
              <w:szCs w:val="72"/>
            </w:rPr>
            <w:t>[Type the document title]</w:t>
          </w:r>
        </w:p>
      </w:docPartBody>
    </w:docPart>
    <w:docPart>
      <w:docPartPr>
        <w:name w:val="B6AFC36075D948A380CB46B8D7ABF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74903-0EE9-48D5-A09C-EE5627A01C92}"/>
      </w:docPartPr>
      <w:docPartBody>
        <w:p w:rsidR="00F837E1" w:rsidRDefault="007F6DFC" w:rsidP="007F6DFC">
          <w:pPr>
            <w:pStyle w:val="B6AFC36075D948A380CB46B8D7ABF1B7"/>
          </w:pPr>
          <w:r>
            <w:rPr>
              <w:i/>
              <w:iCs/>
              <w:color w:val="44546A" w:themeColor="text2"/>
              <w:sz w:val="28"/>
              <w:szCs w:val="28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DFC"/>
    <w:rsid w:val="00054485"/>
    <w:rsid w:val="000E02B3"/>
    <w:rsid w:val="002655FE"/>
    <w:rsid w:val="006445A8"/>
    <w:rsid w:val="007F6DFC"/>
    <w:rsid w:val="00E848F6"/>
    <w:rsid w:val="00F8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82C24013AF4B028F9D445955BC1B71">
    <w:name w:val="2C82C24013AF4B028F9D445955BC1B71"/>
  </w:style>
  <w:style w:type="paragraph" w:customStyle="1" w:styleId="31A917068C804258BF264E33490CD45B">
    <w:name w:val="31A917068C804258BF264E33490CD45B"/>
  </w:style>
  <w:style w:type="paragraph" w:customStyle="1" w:styleId="7C19E504FC39462DB742D2296EA5C98F">
    <w:name w:val="7C19E504FC39462DB742D2296EA5C98F"/>
  </w:style>
  <w:style w:type="paragraph" w:customStyle="1" w:styleId="967327CC045E49268308752DBDC03C28">
    <w:name w:val="967327CC045E49268308752DBDC03C28"/>
  </w:style>
  <w:style w:type="paragraph" w:customStyle="1" w:styleId="24F99F0F65A5497D9871FABB9D82D6AF">
    <w:name w:val="24F99F0F65A5497D9871FABB9D82D6AF"/>
  </w:style>
  <w:style w:type="paragraph" w:customStyle="1" w:styleId="9CD211DB95764958B0888B5F3AE5A02B">
    <w:name w:val="9CD211DB95764958B0888B5F3AE5A02B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paragraph" w:customStyle="1" w:styleId="A08A091C70EE49E39F3EB4836A922FF9">
    <w:name w:val="A08A091C70EE49E39F3EB4836A922FF9"/>
  </w:style>
  <w:style w:type="paragraph" w:customStyle="1" w:styleId="C52D31BBFD594E92A1F64FBE684CB483">
    <w:name w:val="C52D31BBFD594E92A1F64FBE684CB483"/>
    <w:rsid w:val="007F6DFC"/>
  </w:style>
  <w:style w:type="paragraph" w:customStyle="1" w:styleId="BB2D7D8EAD3D42CAA880531DBBA48F4F">
    <w:name w:val="BB2D7D8EAD3D42CAA880531DBBA48F4F"/>
    <w:rsid w:val="007F6DFC"/>
  </w:style>
  <w:style w:type="paragraph" w:customStyle="1" w:styleId="862FC64289C2489D96999F08B861FD5B">
    <w:name w:val="862FC64289C2489D96999F08B861FD5B"/>
    <w:rsid w:val="007F6DFC"/>
  </w:style>
  <w:style w:type="paragraph" w:customStyle="1" w:styleId="00EDAA4FAECF4D64B2EADF502B14DBA7">
    <w:name w:val="00EDAA4FAECF4D64B2EADF502B14DBA7"/>
    <w:rsid w:val="007F6DFC"/>
  </w:style>
  <w:style w:type="paragraph" w:customStyle="1" w:styleId="989F111183794298ABCC5A4C1C38869E">
    <w:name w:val="989F111183794298ABCC5A4C1C38869E"/>
    <w:rsid w:val="007F6DFC"/>
  </w:style>
  <w:style w:type="paragraph" w:customStyle="1" w:styleId="DDEFD62F6DA84ACDB65E188ECB063A72">
    <w:name w:val="DDEFD62F6DA84ACDB65E188ECB063A72"/>
    <w:rsid w:val="007F6DFC"/>
  </w:style>
  <w:style w:type="paragraph" w:customStyle="1" w:styleId="B6AFC36075D948A380CB46B8D7ABF1B7">
    <w:name w:val="B6AFC36075D948A380CB46B8D7ABF1B7"/>
    <w:rsid w:val="007F6DFC"/>
  </w:style>
  <w:style w:type="paragraph" w:customStyle="1" w:styleId="DF64067E4DDC4998A1BB630265CC27EA">
    <w:name w:val="DF64067E4DDC4998A1BB630265CC27EA"/>
    <w:rsid w:val="007F6DFC"/>
  </w:style>
  <w:style w:type="paragraph" w:customStyle="1" w:styleId="CB7722274368472FB1F5D5A5C9A5B916">
    <w:name w:val="CB7722274368472FB1F5D5A5C9A5B916"/>
    <w:rsid w:val="007F6D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2016-02-03T00:00:00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5B1D79-FF5F-4F33-9CB1-3F71105EFB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66C4AD2D-094F-458B-AAB2-C99E4A9F6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32</TotalTime>
  <Pages>5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COMP8006 Assignment 1</vt:lpstr>
    </vt:vector>
  </TitlesOfParts>
  <Company>Toshiba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COMP8006 Assignment 2</dc:title>
  <dc:subject>Standalone Linux Firewall</dc:subject>
  <dc:creator>Rizwan Ahmed</dc:creator>
  <cp:lastModifiedBy>Rizwan Ahmed</cp:lastModifiedBy>
  <cp:revision>14</cp:revision>
  <cp:lastPrinted>2016-01-18T18:44:00Z</cp:lastPrinted>
  <dcterms:created xsi:type="dcterms:W3CDTF">2016-02-04T04:04:00Z</dcterms:created>
  <dcterms:modified xsi:type="dcterms:W3CDTF">2016-02-04T04:45:00Z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TC017730899991</vt:lpwstr>
  </property>
</Properties>
</file>